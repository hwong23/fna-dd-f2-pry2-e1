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979f08ff-98a9-4713-b233-c8ebbef5fdfb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interoperatividad e integración de datos, gestión documental y contenido, datos maestros y de referencia, inteligencia de negocios y analítica, metadatos y calidad de datos.</w:t>
      </w:r>
    </w:p>
    <w:bookmarkStart w:id="0" w:name="fig:e4b860e9-601b-4b2b-b695-9a91f38e39a0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0c9b0079-0d3d-494c-9447-d74155369a24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2023-08-09T10:42:29Z</dcterms:created>
  <dcterms:modified xsi:type="dcterms:W3CDTF">2023-08-09T10:42:29Z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