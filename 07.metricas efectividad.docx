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1.5745b39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d566a7f-9034-4dae-928a-ac2a56e4584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2023-07-24T20:46:06Z</dcterms:created>
  <dcterms:modified xsi:type="dcterms:W3CDTF">2023-07-24T20:46:06Z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