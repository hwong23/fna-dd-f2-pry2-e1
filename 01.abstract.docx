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1, PR11. Detalle de los recursos, herramientas, roles, responsabilidades y participantes y PR12. Diseño detallado y vistas funcional, despliegue, información, integración y tecnología​, del proyecto Gobierno SOA del FNA,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del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1.2627016 del 02 Aug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2023-08-02T17:05:36Z</dcterms:created>
  <dcterms:modified xsi:type="dcterms:W3CDTF">2023-08-02T17:05:36Z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