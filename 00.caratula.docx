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Template to insert build date and source ##}</w:t>
      </w:r>
      <w:r>
        <w:t xml:space="preserve"> </w:t>
      </w:r>
      <w:r>
        <w:t xml:space="preserve">Los productos de esta etapa 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1.5b7e602 de 29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2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2023-07-29T21:37:29Z</dcterms:created>
  <dcterms:modified xsi:type="dcterms:W3CDTF">2023-07-29T21:37:29Z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