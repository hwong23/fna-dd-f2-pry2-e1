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1.5745b39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5fe2e36-11dd-4037-92ba-29834323df4f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4c25ac22-7c1f-48b6-834a-51efb1e83099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2023-07-24T20:46:02Z</dcterms:created>
  <dcterms:modified xsi:type="dcterms:W3CDTF">2023-07-24T20:46:02Z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