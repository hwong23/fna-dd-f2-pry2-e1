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6c7ecb92-556d-4691-a36d-04db2861ba41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2023-07-24T20:46:05Z</dcterms:created>
  <dcterms:modified xsi:type="dcterms:W3CDTF">2023-07-24T20:46:05Z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