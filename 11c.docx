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1.b675901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780134ca4858c4d09b47bcccc6cb021bde86579"/>
    <w:p>
      <w:pPr>
        <w:pStyle w:val="Ttulo1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2023-07-24T21:16:41Z</dcterms:created>
  <dcterms:modified xsi:type="dcterms:W3CDTF">2023-07-24T21:16:41Z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