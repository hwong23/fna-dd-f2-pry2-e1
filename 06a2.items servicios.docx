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a8c51ce5-f049-49fb-ab5a-31a3cbeec206"/>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2023-07-24T20:46:01Z</dcterms:created>
  <dcterms:modified xsi:type="dcterms:W3CDTF">2023-07-24T20:46:01Z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