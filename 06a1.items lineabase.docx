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1.5745b39</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518aa1ef-03b8-4742-a0dc-6447d42b54cf"/>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2ecd7488-0da2-4e64-ae36-9b104536ff1e"/>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 aplicaiones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2023-07-24T20:46:00Z</dcterms:created>
  <dcterms:modified xsi:type="dcterms:W3CDTF">2023-07-24T20:46:00Z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